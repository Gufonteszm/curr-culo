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Tabela de layout para currículo básico"/>
      </w:tblPr>
      <w:tblGrid>
        <w:gridCol w:w="2040"/>
        <w:gridCol w:w="7031"/>
      </w:tblGrid>
      <w:tr w:rsidR="00C414F5">
        <w:tc>
          <w:tcPr>
            <w:tcW w:w="2074" w:type="dxa"/>
          </w:tcPr>
          <w:p w:rsidR="00C414F5" w:rsidRDefault="00C414F5"/>
        </w:tc>
        <w:tc>
          <w:tcPr>
            <w:tcW w:w="7646" w:type="dxa"/>
            <w:tcMar>
              <w:bottom w:w="576" w:type="dxa"/>
            </w:tcMar>
          </w:tcPr>
          <w:p w:rsidR="00C414F5" w:rsidRPr="00E539A5" w:rsidRDefault="00C26C1B" w:rsidP="00E539A5">
            <w:pPr>
              <w:pStyle w:val="Nome"/>
            </w:pPr>
            <w:sdt>
              <w:sdtPr>
                <w:alias w:val="Seu Nome"/>
                <w:tag w:val=""/>
                <w:id w:val="-936988443"/>
                <w:placeholder>
                  <w:docPart w:val="94C2E83D1653431F8A20676DACB10512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E539A5">
                  <w:rPr>
                    <w:caps w:val="0"/>
                  </w:rPr>
                  <w:t>G</w:t>
                </w:r>
                <w:r w:rsidR="00E539A5" w:rsidRPr="00E539A5">
                  <w:rPr>
                    <w:caps w:val="0"/>
                  </w:rPr>
                  <w:t>ustavo</w:t>
                </w:r>
                <w:r w:rsidR="00E539A5" w:rsidRPr="00E539A5">
                  <w:t xml:space="preserve"> </w:t>
                </w:r>
                <w:r w:rsidR="00E539A5">
                  <w:rPr>
                    <w:caps w:val="0"/>
                  </w:rPr>
                  <w:t>Fontes Mazza S</w:t>
                </w:r>
                <w:r w:rsidR="00E539A5" w:rsidRPr="00E539A5">
                  <w:rPr>
                    <w:caps w:val="0"/>
                  </w:rPr>
                  <w:t>ilva</w:t>
                </w:r>
              </w:sdtContent>
            </w:sdt>
          </w:p>
          <w:p w:rsidR="00C414F5" w:rsidRDefault="00E539A5" w:rsidP="00E539A5">
            <w:r>
              <w:t>Rua aspásia 426 jardim guanabara, ribeirão pires, SP, 09403300</w:t>
            </w:r>
            <w:r>
              <w:rPr>
                <w:rStyle w:val="nfase"/>
                <w:lang w:val="pt-BR" w:bidi="pt-BR"/>
              </w:rPr>
              <w:t>  | gfontesmazzasilva@gmail.com</w:t>
            </w:r>
            <w:r w:rsidR="009D5157">
              <w:rPr>
                <w:rStyle w:val="nfase"/>
                <w:lang w:val="pt-BR" w:bidi="pt-BR"/>
              </w:rPr>
              <w:t> |  </w:t>
            </w:r>
            <w:r>
              <w:t>11 93770 9904</w:t>
            </w:r>
          </w:p>
        </w:tc>
      </w:tr>
      <w:tr w:rsidR="00C414F5">
        <w:tc>
          <w:tcPr>
            <w:tcW w:w="2074" w:type="dxa"/>
          </w:tcPr>
          <w:p w:rsidR="00C414F5" w:rsidRDefault="009D5157">
            <w:pPr>
              <w:pStyle w:val="Ttulo1"/>
              <w:outlineLvl w:val="0"/>
            </w:pPr>
            <w:r>
              <w:rPr>
                <w:lang w:val="pt-BR" w:bidi="pt-BR"/>
              </w:rPr>
              <w:t>Objetivo</w:t>
            </w:r>
          </w:p>
        </w:tc>
        <w:tc>
          <w:tcPr>
            <w:tcW w:w="7646" w:type="dxa"/>
          </w:tcPr>
          <w:p w:rsidR="00C414F5" w:rsidRDefault="00994B99" w:rsidP="00E539A5">
            <w:pPr>
              <w:spacing w:after="180"/>
            </w:pPr>
            <w:r>
              <w:t xml:space="preserve">Desejo poder concluir minhas tarefas, ganhar um salário adequado ao meu trabalho e ter uma boa convivência em meu ambiente de trabalho </w:t>
            </w:r>
          </w:p>
        </w:tc>
      </w:tr>
      <w:tr w:rsidR="00C414F5">
        <w:tc>
          <w:tcPr>
            <w:tcW w:w="2074" w:type="dxa"/>
          </w:tcPr>
          <w:p w:rsidR="00C414F5" w:rsidRDefault="009D5157">
            <w:pPr>
              <w:pStyle w:val="Ttulo1"/>
              <w:outlineLvl w:val="0"/>
            </w:pPr>
            <w:r>
              <w:rPr>
                <w:lang w:val="pt-BR" w:bidi="pt-BR"/>
              </w:rPr>
              <w:t>Habilidades e Conhecimentos</w:t>
            </w:r>
          </w:p>
        </w:tc>
        <w:tc>
          <w:tcPr>
            <w:tcW w:w="7646" w:type="dxa"/>
          </w:tcPr>
          <w:p w:rsidR="00C414F5" w:rsidRDefault="00C24DDE" w:rsidP="00E539A5">
            <w:pPr>
              <w:spacing w:after="180"/>
            </w:pPr>
            <w:r>
              <w:t>Boa comunicação, esforço, compreenção e pontualidade</w:t>
            </w:r>
            <w:r>
              <w:br/>
              <w:t xml:space="preserve">conhecimento na área de T.I e análise de sistemas  </w:t>
            </w:r>
          </w:p>
        </w:tc>
      </w:tr>
      <w:tr w:rsidR="00C414F5">
        <w:tc>
          <w:tcPr>
            <w:tcW w:w="2074" w:type="dxa"/>
          </w:tcPr>
          <w:p w:rsidR="00C414F5" w:rsidRDefault="009D5157">
            <w:pPr>
              <w:pStyle w:val="Ttulo1"/>
              <w:outlineLvl w:val="0"/>
            </w:pPr>
            <w:r>
              <w:rPr>
                <w:lang w:val="pt-BR" w:bidi="pt-BR"/>
              </w:rPr>
              <w:t>Experiência</w:t>
            </w:r>
          </w:p>
        </w:tc>
        <w:tc>
          <w:tcPr>
            <w:tcW w:w="7646" w:type="dxa"/>
          </w:tcPr>
          <w:p w:rsidR="00C414F5" w:rsidRDefault="00C24DDE" w:rsidP="00E539A5">
            <w:pPr>
              <w:pStyle w:val="Ttulo2"/>
            </w:pPr>
            <w:r>
              <w:rPr>
                <w:rStyle w:val="Forte"/>
              </w:rPr>
              <w:t>nenhuma até</w:t>
            </w:r>
            <w:r w:rsidR="00E539A5">
              <w:rPr>
                <w:rStyle w:val="Forte"/>
              </w:rPr>
              <w:t xml:space="preserve"> o momento</w:t>
            </w:r>
          </w:p>
        </w:tc>
      </w:tr>
      <w:tr w:rsidR="00C414F5">
        <w:tc>
          <w:tcPr>
            <w:tcW w:w="2074" w:type="dxa"/>
          </w:tcPr>
          <w:p w:rsidR="00C414F5" w:rsidRDefault="009D5157">
            <w:pPr>
              <w:pStyle w:val="Ttulo1"/>
              <w:outlineLvl w:val="0"/>
            </w:pPr>
            <w:r>
              <w:rPr>
                <w:lang w:val="pt-BR" w:bidi="pt-BR"/>
              </w:rPr>
              <w:t>Educação</w:t>
            </w:r>
          </w:p>
        </w:tc>
        <w:tc>
          <w:tcPr>
            <w:tcW w:w="7646" w:type="dxa"/>
          </w:tcPr>
          <w:p w:rsidR="00C414F5" w:rsidRDefault="00E539A5">
            <w:pPr>
              <w:pStyle w:val="Ttulo2"/>
              <w:outlineLvl w:val="1"/>
            </w:pPr>
            <w:r>
              <w:rPr>
                <w:rStyle w:val="Forte"/>
              </w:rPr>
              <w:t>etec maria cristina medeiros</w:t>
            </w:r>
            <w:r w:rsidR="009D5157">
              <w:rPr>
                <w:lang w:val="pt-BR" w:bidi="pt-BR"/>
              </w:rPr>
              <w:t>,</w:t>
            </w:r>
            <w:r>
              <w:rPr>
                <w:lang w:val="pt-BR" w:bidi="pt-BR"/>
              </w:rPr>
              <w:t xml:space="preserve"> rua alvorada -</w:t>
            </w:r>
            <w:r w:rsidR="009D5157">
              <w:rPr>
                <w:lang w:val="pt-BR" w:bidi="pt-BR"/>
              </w:rPr>
              <w:t xml:space="preserve"> </w:t>
            </w:r>
            <w:r>
              <w:t>ribeirão pires</w:t>
            </w:r>
          </w:p>
          <w:p w:rsidR="00C8310B" w:rsidRDefault="00E539A5" w:rsidP="00C8310B">
            <w:pPr>
              <w:pStyle w:val="Ttulo3"/>
            </w:pPr>
            <w:r>
              <w:t>1ºc – curso</w:t>
            </w:r>
            <w:r w:rsidR="00C8310B">
              <w:t xml:space="preserve"> técnico em informática</w:t>
            </w:r>
            <w:r>
              <w:t xml:space="preserve"> para internet</w:t>
            </w:r>
            <w:r w:rsidR="00C8310B">
              <w:br/>
            </w:r>
          </w:p>
        </w:tc>
      </w:tr>
      <w:tr w:rsidR="00C414F5">
        <w:tc>
          <w:tcPr>
            <w:tcW w:w="2074" w:type="dxa"/>
          </w:tcPr>
          <w:p w:rsidR="00C414F5" w:rsidRDefault="009D5157">
            <w:pPr>
              <w:pStyle w:val="Ttulo1"/>
              <w:outlineLvl w:val="0"/>
            </w:pPr>
            <w:r>
              <w:rPr>
                <w:lang w:val="pt-BR" w:bidi="pt-BR"/>
              </w:rPr>
              <w:t>Comunicação</w:t>
            </w:r>
          </w:p>
        </w:tc>
        <w:tc>
          <w:tcPr>
            <w:tcW w:w="7646" w:type="dxa"/>
          </w:tcPr>
          <w:p w:rsidR="00C8310B" w:rsidRPr="00C8310B" w:rsidRDefault="00C8310B" w:rsidP="00994B99">
            <w:pPr>
              <w:numPr>
                <w:ilvl w:val="0"/>
                <w:numId w:val="1"/>
              </w:numPr>
              <w:shd w:val="clear" w:color="auto" w:fill="FFFFFF"/>
              <w:spacing w:after="120" w:line="240" w:lineRule="auto"/>
              <w:ind w:left="0"/>
              <w:rPr>
                <w:rFonts w:eastAsia="Times New Roman" w:cstheme="minorHAnsi"/>
                <w:color w:val="001D35"/>
                <w:lang w:val="pt-BR" w:eastAsia="pt-BR"/>
              </w:rPr>
            </w:pPr>
            <w:r>
              <w:t xml:space="preserve">Comunicação passiva, </w:t>
            </w:r>
            <w:r w:rsidR="00994B99">
              <w:rPr>
                <w:rFonts w:eastAsia="Times New Roman" w:cstheme="minorHAnsi"/>
                <w:bCs/>
                <w:color w:val="001D35"/>
                <w:lang w:val="pt-BR" w:eastAsia="pt-BR"/>
              </w:rPr>
              <w:t>habilidade de Escuta, Intenção comunicativa, habilidade de adaptabilidade e competência c</w:t>
            </w:r>
            <w:r w:rsidRPr="00994B99">
              <w:rPr>
                <w:rFonts w:eastAsia="Times New Roman" w:cstheme="minorHAnsi"/>
                <w:bCs/>
                <w:color w:val="001D35"/>
                <w:lang w:val="pt-BR" w:eastAsia="pt-BR"/>
              </w:rPr>
              <w:t>omunicativa</w:t>
            </w:r>
          </w:p>
          <w:p w:rsidR="00C414F5" w:rsidRDefault="00C414F5" w:rsidP="00C8310B">
            <w:pPr>
              <w:numPr>
                <w:ilvl w:val="0"/>
                <w:numId w:val="1"/>
              </w:numPr>
              <w:shd w:val="clear" w:color="auto" w:fill="FFFFFF"/>
              <w:spacing w:after="120" w:line="240" w:lineRule="auto"/>
              <w:ind w:left="0"/>
            </w:pPr>
          </w:p>
        </w:tc>
      </w:tr>
      <w:tr w:rsidR="00C414F5">
        <w:tc>
          <w:tcPr>
            <w:tcW w:w="2074" w:type="dxa"/>
          </w:tcPr>
          <w:p w:rsidR="00C414F5" w:rsidRDefault="009D5157">
            <w:pPr>
              <w:pStyle w:val="Ttulo1"/>
              <w:outlineLvl w:val="0"/>
            </w:pPr>
            <w:r>
              <w:rPr>
                <w:lang w:val="pt-BR" w:bidi="pt-BR"/>
              </w:rPr>
              <w:t>Liderança</w:t>
            </w:r>
          </w:p>
        </w:tc>
        <w:tc>
          <w:tcPr>
            <w:tcW w:w="7646" w:type="dxa"/>
          </w:tcPr>
          <w:p w:rsidR="00C414F5" w:rsidRDefault="00994B99" w:rsidP="00994B99">
            <w:pPr>
              <w:spacing w:after="180"/>
            </w:pPr>
            <w:r>
              <w:t>Já liderei projetos de classe, trabalhos envolvendo o curso de TI, jogos esportivos escolares e trabalhos no curso de inglês</w:t>
            </w:r>
          </w:p>
        </w:tc>
      </w:tr>
      <w:tr w:rsidR="00C414F5">
        <w:tc>
          <w:tcPr>
            <w:tcW w:w="2074" w:type="dxa"/>
          </w:tcPr>
          <w:p w:rsidR="00C414F5" w:rsidRDefault="009D5157">
            <w:pPr>
              <w:pStyle w:val="Ttulo1"/>
              <w:outlineLvl w:val="0"/>
            </w:pPr>
            <w:r>
              <w:rPr>
                <w:lang w:val="pt-BR" w:bidi="pt-BR"/>
              </w:rPr>
              <w:t>Referências</w:t>
            </w:r>
            <w:bookmarkStart w:id="0" w:name="_GoBack"/>
            <w:bookmarkEnd w:id="0"/>
          </w:p>
        </w:tc>
        <w:tc>
          <w:tcPr>
            <w:tcW w:w="7646" w:type="dxa"/>
          </w:tcPr>
          <w:p w:rsidR="00C414F5" w:rsidRDefault="00C24DDE">
            <w:pPr>
              <w:pStyle w:val="Ttulo2"/>
              <w:outlineLvl w:val="1"/>
            </w:pPr>
            <w:r>
              <w:rPr>
                <w:rStyle w:val="Forte"/>
              </w:rPr>
              <w:t>Brayan mendes barros</w:t>
            </w:r>
            <w:r w:rsidR="009D5157">
              <w:rPr>
                <w:lang w:val="pt-BR" w:bidi="pt-BR"/>
              </w:rPr>
              <w:t>,</w:t>
            </w:r>
            <w:r>
              <w:rPr>
                <w:lang w:val="pt-BR" w:bidi="pt-BR"/>
              </w:rPr>
              <w:t xml:space="preserve"> estudante de t.i</w:t>
            </w:r>
            <w:r w:rsidR="009D5157">
              <w:rPr>
                <w:lang w:val="pt-BR" w:bidi="pt-BR"/>
              </w:rPr>
              <w:t xml:space="preserve"> </w:t>
            </w:r>
          </w:p>
          <w:p w:rsidR="00C414F5" w:rsidRDefault="00C24DDE">
            <w:pPr>
              <w:pStyle w:val="Ttulo3"/>
              <w:outlineLvl w:val="2"/>
            </w:pPr>
            <w:r>
              <w:t>colega de classe</w:t>
            </w:r>
          </w:p>
          <w:p w:rsidR="00C414F5" w:rsidRDefault="00C24DDE" w:rsidP="00C24DDE">
            <w:pPr>
              <w:spacing w:after="180"/>
            </w:pPr>
            <w:r>
              <w:t>Telefone: 11 93035 0200</w:t>
            </w:r>
          </w:p>
        </w:tc>
      </w:tr>
    </w:tbl>
    <w:p w:rsidR="00C414F5" w:rsidRDefault="00C414F5"/>
    <w:sectPr w:rsidR="00C414F5" w:rsidSect="00C24DDE">
      <w:footerReference w:type="default" r:id="rId8"/>
      <w:pgSz w:w="11906" w:h="16838" w:code="9"/>
      <w:pgMar w:top="1134" w:right="1701" w:bottom="1701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C1B" w:rsidRDefault="00C26C1B">
      <w:pPr>
        <w:spacing w:after="0" w:line="240" w:lineRule="auto"/>
      </w:pPr>
      <w:r>
        <w:separator/>
      </w:r>
    </w:p>
  </w:endnote>
  <w:endnote w:type="continuationSeparator" w:id="0">
    <w:p w:rsidR="00C26C1B" w:rsidRDefault="00C26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4F5" w:rsidRDefault="009D5157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</w:instrText>
    </w:r>
    <w:r>
      <w:rPr>
        <w:lang w:val="pt-BR" w:bidi="pt-BR"/>
      </w:rPr>
      <w:fldChar w:fldCharType="separate"/>
    </w:r>
    <w:r w:rsidR="00BE58BC">
      <w:rPr>
        <w:noProof/>
        <w:lang w:val="pt-BR" w:bidi="pt-BR"/>
      </w:rPr>
      <w:t>2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C1B" w:rsidRDefault="00C26C1B">
      <w:pPr>
        <w:spacing w:after="0" w:line="240" w:lineRule="auto"/>
      </w:pPr>
      <w:r>
        <w:separator/>
      </w:r>
    </w:p>
  </w:footnote>
  <w:footnote w:type="continuationSeparator" w:id="0">
    <w:p w:rsidR="00C26C1B" w:rsidRDefault="00C26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56B2F"/>
    <w:multiLevelType w:val="multilevel"/>
    <w:tmpl w:val="8712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9A5"/>
    <w:rsid w:val="00826D83"/>
    <w:rsid w:val="00994B99"/>
    <w:rsid w:val="009D5157"/>
    <w:rsid w:val="00BE58BC"/>
    <w:rsid w:val="00C24DDE"/>
    <w:rsid w:val="00C26C1B"/>
    <w:rsid w:val="00C414F5"/>
    <w:rsid w:val="00C8310B"/>
    <w:rsid w:val="00E5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2031B"/>
  <w15:chartTrackingRefBased/>
  <w15:docId w15:val="{05FE6B0C-ACF6-414A-8BE3-4E31A4F6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pt-PT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unhideWhenUsed/>
    <w:qFormat/>
    <w:pPr>
      <w:pBdr>
        <w:right w:val="single" w:sz="8" w:space="4" w:color="262626" w:themeColor="text1" w:themeTint="D9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Ttulo2">
    <w:name w:val="heading 2"/>
    <w:basedOn w:val="Normal"/>
    <w:link w:val="Ttulo2Char"/>
    <w:uiPriority w:val="9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Ttulo3">
    <w:name w:val="heading 3"/>
    <w:basedOn w:val="Normal"/>
    <w:link w:val="Ttulo3Char"/>
    <w:uiPriority w:val="9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Cs w:val="17"/>
    </w:rPr>
  </w:style>
  <w:style w:type="paragraph" w:styleId="Ttulo4">
    <w:name w:val="heading 4"/>
    <w:basedOn w:val="Normal"/>
    <w:link w:val="Ttulo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tulo5">
    <w:name w:val="heading 5"/>
    <w:basedOn w:val="Normal"/>
    <w:link w:val="Ttulo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D4E07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kern w:val="20"/>
    </w:rPr>
  </w:style>
  <w:style w:type="character" w:customStyle="1" w:styleId="Ttulo2Char">
    <w:name w:val="Título 2 Char"/>
    <w:basedOn w:val="Fontepargpadro"/>
    <w:link w:val="Ttulo2"/>
    <w:uiPriority w:val="9"/>
    <w:rPr>
      <w:caps/>
      <w:color w:val="000000" w:themeColor="text1"/>
      <w:kern w:val="20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Pr>
      <w:caps/>
      <w:color w:val="7F7F7F" w:themeColor="text1" w:themeTint="80"/>
      <w:szCs w:val="17"/>
    </w:rPr>
  </w:style>
  <w:style w:type="paragraph" w:customStyle="1" w:styleId="Nome">
    <w:name w:val="No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sz w:val="48"/>
      <w:szCs w:val="48"/>
    </w:rPr>
  </w:style>
  <w:style w:type="character" w:styleId="nfase">
    <w:name w:val="Emphasis"/>
    <w:basedOn w:val="Fontepargpadro"/>
    <w:uiPriority w:val="4"/>
    <w:unhideWhenUsed/>
    <w:qFormat/>
    <w:rPr>
      <w:b/>
      <w:iCs w:val="0"/>
      <w:color w:val="0D0D0D" w:themeColor="text1" w:themeTint="F2"/>
    </w:r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Pr>
      <w:b/>
      <w:bCs/>
      <w:caps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3D4E07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7C9E0E" w:themeColor="accent1"/>
        <w:bottom w:val="single" w:sz="4" w:space="10" w:color="7C9E0E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i/>
      <w:iCs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262626" w:themeColor="text1" w:themeTint="D9"/>
      <w:spacing w:val="5"/>
    </w:rPr>
  </w:style>
  <w:style w:type="character" w:customStyle="1" w:styleId="uv3um">
    <w:name w:val="uv3um"/>
    <w:basedOn w:val="Fontepargpadro"/>
    <w:rsid w:val="00C83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1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52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33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0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34954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8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13752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11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75118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2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EC\AppData\Roaming\Microsoft\Modelos\Curr&#237;culo%20b&#225;sic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C2E83D1653431F8A20676DACB105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B4A0F0-951A-4F06-982E-FCFFA5F61CFD}"/>
      </w:docPartPr>
      <w:docPartBody>
        <w:p w:rsidR="00000000" w:rsidRDefault="00700D01">
          <w:pPr>
            <w:pStyle w:val="94C2E83D1653431F8A20676DACB10512"/>
          </w:pPr>
          <w:r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D01"/>
    <w:rsid w:val="0070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4C2E83D1653431F8A20676DACB10512">
    <w:name w:val="94C2E83D1653431F8A20676DACB10512"/>
  </w:style>
  <w:style w:type="paragraph" w:customStyle="1" w:styleId="222ADD89200946008D7FF3DB8C2A5035">
    <w:name w:val="222ADD89200946008D7FF3DB8C2A5035"/>
  </w:style>
  <w:style w:type="paragraph" w:customStyle="1" w:styleId="3040DD15D5B045DE892A58488A6453C2">
    <w:name w:val="3040DD15D5B045DE892A58488A6453C2"/>
  </w:style>
  <w:style w:type="paragraph" w:customStyle="1" w:styleId="685585B6CB3B47BF808F098EDCDAF322">
    <w:name w:val="685585B6CB3B47BF808F098EDCDAF322"/>
  </w:style>
  <w:style w:type="paragraph" w:customStyle="1" w:styleId="4AE97E1BF30745D4ADC854337EAB62B3">
    <w:name w:val="4AE97E1BF30745D4ADC854337EAB62B3"/>
  </w:style>
  <w:style w:type="paragraph" w:customStyle="1" w:styleId="F79E638487744278A901B675CC4EA91B">
    <w:name w:val="F79E638487744278A901B675CC4EA91B"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65BFDD8E17D54CC9BCFC711BC3845917">
    <w:name w:val="65BFDD8E17D54CC9BCFC711BC3845917"/>
  </w:style>
  <w:style w:type="character" w:styleId="Forte">
    <w:name w:val="Strong"/>
    <w:basedOn w:val="Fontepargpadro"/>
    <w:uiPriority w:val="5"/>
    <w:qFormat/>
    <w:rPr>
      <w:b/>
      <w:bCs/>
    </w:rPr>
  </w:style>
  <w:style w:type="paragraph" w:customStyle="1" w:styleId="C6243154844A4354BE4A9E6B0EBA817A">
    <w:name w:val="C6243154844A4354BE4A9E6B0EBA817A"/>
  </w:style>
  <w:style w:type="paragraph" w:customStyle="1" w:styleId="FDE6FCF9CE134AC2954323CA3505B31C">
    <w:name w:val="FDE6FCF9CE134AC2954323CA3505B31C"/>
  </w:style>
  <w:style w:type="paragraph" w:customStyle="1" w:styleId="24953A16ED5D4F48BC7E25995778EF2C">
    <w:name w:val="24953A16ED5D4F48BC7E25995778EF2C"/>
  </w:style>
  <w:style w:type="paragraph" w:customStyle="1" w:styleId="4162431F384A4EEEAA9A3CB16520B841">
    <w:name w:val="4162431F384A4EEEAA9A3CB16520B841"/>
  </w:style>
  <w:style w:type="paragraph" w:customStyle="1" w:styleId="4AAB9D2BEA5C4E02B6F56FC3C07FFFCA">
    <w:name w:val="4AAB9D2BEA5C4E02B6F56FC3C07FFFCA"/>
  </w:style>
  <w:style w:type="paragraph" w:customStyle="1" w:styleId="094F207ECD4941089C8834C2F555215C">
    <w:name w:val="094F207ECD4941089C8834C2F555215C"/>
  </w:style>
  <w:style w:type="paragraph" w:customStyle="1" w:styleId="8E3DADBDDAE241D09BA816FE32BF8ECB">
    <w:name w:val="8E3DADBDDAE241D09BA816FE32BF8ECB"/>
  </w:style>
  <w:style w:type="paragraph" w:customStyle="1" w:styleId="7C46AA1E50CE4CD182C3F6EC09247EE8">
    <w:name w:val="7C46AA1E50CE4CD182C3F6EC09247EE8"/>
  </w:style>
  <w:style w:type="paragraph" w:customStyle="1" w:styleId="05745FF9011949108D0A63C94B9D8123">
    <w:name w:val="05745FF9011949108D0A63C94B9D8123"/>
  </w:style>
  <w:style w:type="paragraph" w:customStyle="1" w:styleId="EFA908FE0C5E49F89EBE0A0B2F93BA0C">
    <w:name w:val="EFA908FE0C5E49F89EBE0A0B2F93BA0C"/>
  </w:style>
  <w:style w:type="paragraph" w:customStyle="1" w:styleId="CEAD1E57BCDC4919A4A01CC72875ACF7">
    <w:name w:val="CEAD1E57BCDC4919A4A01CC72875ACF7"/>
  </w:style>
  <w:style w:type="paragraph" w:customStyle="1" w:styleId="EBE0EE9728144D8197FF2FC1550F47CC">
    <w:name w:val="EBE0EE9728144D8197FF2FC1550F47CC"/>
  </w:style>
  <w:style w:type="paragraph" w:customStyle="1" w:styleId="606E05AD5F2548B4A3C74DBFD04FBD87">
    <w:name w:val="606E05AD5F2548B4A3C74DBFD04FBD87"/>
  </w:style>
  <w:style w:type="paragraph" w:customStyle="1" w:styleId="275D9D123B134DBFA131120C586CC148">
    <w:name w:val="275D9D123B134DBFA131120C586CC148"/>
  </w:style>
  <w:style w:type="paragraph" w:customStyle="1" w:styleId="CA477BF861D4410CBB576CC04F06BBAF">
    <w:name w:val="CA477BF861D4410CBB576CC04F06BBAF"/>
  </w:style>
  <w:style w:type="paragraph" w:customStyle="1" w:styleId="4480D989F3A54B3AA9B1E9B0CD04D4CA">
    <w:name w:val="4480D989F3A54B3AA9B1E9B0CD04D4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básico</Template>
  <TotalTime>40</TotalTime>
  <Pages>1</Pages>
  <Words>147</Words>
  <Characters>797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Fontes Mazza Silva</dc:creator>
  <cp:keywords/>
  <dc:description/>
  <cp:lastModifiedBy>EMANUELI DOS SANTOS SILVA</cp:lastModifiedBy>
  <cp:revision>1</cp:revision>
  <dcterms:created xsi:type="dcterms:W3CDTF">2025-05-21T10:52:00Z</dcterms:created>
  <dcterms:modified xsi:type="dcterms:W3CDTF">2025-05-21T11:32:00Z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